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BF6" w:rsidRPr="00AD7BF6" w:rsidRDefault="00AD7BF6" w:rsidP="00AD7BF6">
      <w:pPr>
        <w:pStyle w:val="Heading3"/>
        <w:ind w:left="4320"/>
        <w:rPr>
          <w:rFonts w:asciiTheme="minorHAnsi" w:eastAsiaTheme="minorEastAsia" w:hAnsiTheme="minorHAnsi" w:cstheme="minorBidi"/>
          <w:b w:val="0"/>
          <w:caps w:val="0"/>
          <w:color w:val="auto"/>
          <w:sz w:val="40"/>
          <w:szCs w:val="40"/>
        </w:rPr>
      </w:pPr>
      <w:bookmarkStart w:id="0" w:name="_GoBack"/>
      <w:bookmarkEnd w:id="0"/>
      <w:r w:rsidRPr="00AD7BF6">
        <w:rPr>
          <w:sz w:val="40"/>
          <w:szCs w:val="40"/>
        </w:rPr>
        <w:t>NYATHI MDUDUZI KEVIN</w:t>
      </w:r>
    </w:p>
    <w:p w:rsidR="00AD7BF6" w:rsidRDefault="00AD7BF6"/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6470"/>
      </w:tblGrid>
      <w:tr w:rsidR="00AD7BF6" w:rsidTr="001B2ABD">
        <w:tc>
          <w:tcPr>
            <w:tcW w:w="3600" w:type="dxa"/>
          </w:tcPr>
          <w:sdt>
            <w:sdtPr>
              <w:id w:val="-1711873194"/>
              <w:placeholder>
                <w:docPart w:val="B1ED735B0B284B70BFBFF428D449AA5E"/>
              </w:placeholder>
              <w:temporary/>
              <w:showingPlcHdr/>
              <w15:appearance w15:val="hidden"/>
            </w:sdtPr>
            <w:sdtEndPr/>
            <w:sdtContent>
              <w:p w:rsidR="00AD7BF6" w:rsidRDefault="00AD7BF6" w:rsidP="00036450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:rsidR="00AD7BF6" w:rsidRPr="0090368C" w:rsidRDefault="00AD7BF6" w:rsidP="00036450">
            <w:pPr>
              <w:rPr>
                <w:szCs w:val="18"/>
              </w:rPr>
            </w:pPr>
            <w:r w:rsidRPr="009C2C35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I am a final year student pursuing a National Diploma in Information Technology, with a strong passion for technology and a desire to contribute to the IT industry. Throughout my academic journey I have gained a solid foundation in various IT concepts and technical skills such as Object Orientated </w:t>
            </w:r>
            <w:proofErr w:type="gramStart"/>
            <w:r w:rsidRPr="009C2C35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Programming(</w:t>
            </w:r>
            <w:proofErr w:type="gramEnd"/>
            <w:r w:rsidRPr="009C2C35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C++, C#,</w:t>
            </w:r>
            <w:r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Java,</w:t>
            </w:r>
            <w:r w:rsidRPr="009C2C35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Python</w:t>
            </w:r>
            <w:proofErr w:type="spellEnd"/>
            <w:r w:rsidRPr="009C2C35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) Industrial automation, IT Electronics, Database(</w:t>
            </w:r>
            <w:proofErr w:type="spellStart"/>
            <w:r w:rsidRPr="009C2C35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MySql</w:t>
            </w:r>
            <w:proofErr w:type="spellEnd"/>
            <w:r w:rsidRPr="009C2C35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, JETSQL), Operating Systems(Linux, Robot Operating System)</w:t>
            </w:r>
            <w:r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Sensors and actuator</w:t>
            </w:r>
            <w:r w:rsidRPr="009C2C35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. I am eager to apply my knowledge in a professional setting while continuously learning </w:t>
            </w:r>
            <w:r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>and adapting to new technologies</w:t>
            </w:r>
            <w:r w:rsidRPr="009C2C35">
              <w:rPr>
                <w:rFonts w:ascii="Segoe UI" w:hAnsi="Segoe UI" w:cs="Segoe UI"/>
                <w:color w:val="374151"/>
                <w:szCs w:val="18"/>
                <w:shd w:val="clear" w:color="auto" w:fill="F7F7F8"/>
              </w:rPr>
              <w:t xml:space="preserve"> and industry trends. </w:t>
            </w:r>
          </w:p>
          <w:p w:rsidR="00AD7BF6" w:rsidRDefault="00AD7BF6" w:rsidP="00036450"/>
          <w:sdt>
            <w:sdtPr>
              <w:id w:val="-1954003311"/>
              <w:placeholder>
                <w:docPart w:val="84E12F179BC44DB6B60008B2B4BBC548"/>
              </w:placeholder>
              <w:temporary/>
              <w:showingPlcHdr/>
              <w15:appearance w15:val="hidden"/>
            </w:sdtPr>
            <w:sdtEndPr/>
            <w:sdtContent>
              <w:p w:rsidR="00AD7BF6" w:rsidRPr="00CB0055" w:rsidRDefault="00AD7BF6" w:rsidP="00CB0055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43858138ED0249C59AFB84C58540EE54"/>
              </w:placeholder>
              <w:temporary/>
              <w:showingPlcHdr/>
              <w15:appearance w15:val="hidden"/>
            </w:sdtPr>
            <w:sdtEndPr/>
            <w:sdtContent>
              <w:p w:rsidR="00AD7BF6" w:rsidRDefault="00AD7BF6" w:rsidP="004D3011">
                <w:r w:rsidRPr="004D3011">
                  <w:t>PHONE:</w:t>
                </w:r>
              </w:p>
            </w:sdtContent>
          </w:sdt>
          <w:p w:rsidR="00AD7BF6" w:rsidRDefault="00AD7BF6" w:rsidP="004D3011">
            <w:r>
              <w:t>0736597954</w:t>
            </w:r>
          </w:p>
          <w:p w:rsidR="00AD7BF6" w:rsidRPr="004D3011" w:rsidRDefault="00AD7BF6" w:rsidP="004D3011"/>
          <w:p w:rsidR="00AD7BF6" w:rsidRDefault="00AD7BF6" w:rsidP="004D3011">
            <w:r>
              <w:t>ADDRESS:</w:t>
            </w:r>
          </w:p>
          <w:p w:rsidR="00AD7BF6" w:rsidRDefault="00DB19F7" w:rsidP="004D3011">
            <w:r>
              <w:t>14467 Ivory Park</w:t>
            </w:r>
          </w:p>
          <w:p w:rsidR="00AD7BF6" w:rsidRDefault="00DB19F7" w:rsidP="004D3011">
            <w:r>
              <w:t xml:space="preserve">Ext 13 </w:t>
            </w:r>
            <w:proofErr w:type="spellStart"/>
            <w:r>
              <w:t>Mahlatsi</w:t>
            </w:r>
            <w:proofErr w:type="spellEnd"/>
            <w:r>
              <w:t xml:space="preserve"> Street</w:t>
            </w:r>
          </w:p>
          <w:p w:rsidR="00AD7BF6" w:rsidRDefault="00AD7BF6" w:rsidP="004D3011"/>
          <w:p w:rsidR="00AD7BF6" w:rsidRDefault="00AD7BF6" w:rsidP="004D3011"/>
          <w:sdt>
            <w:sdtPr>
              <w:id w:val="-240260293"/>
              <w:placeholder>
                <w:docPart w:val="CB05E61191CF448F91EE3E6C001B7421"/>
              </w:placeholder>
              <w:temporary/>
              <w:showingPlcHdr/>
              <w15:appearance w15:val="hidden"/>
            </w:sdtPr>
            <w:sdtEndPr/>
            <w:sdtContent>
              <w:p w:rsidR="00AD7BF6" w:rsidRDefault="00AD7BF6" w:rsidP="004D3011">
                <w:r w:rsidRPr="004D3011">
                  <w:t>EMAIL:</w:t>
                </w:r>
              </w:p>
            </w:sdtContent>
          </w:sdt>
          <w:p w:rsidR="00AD7BF6" w:rsidRPr="00E4381A" w:rsidRDefault="00AD7BF6" w:rsidP="004D3011">
            <w:pPr>
              <w:rPr>
                <w:rStyle w:val="Hyperlink"/>
              </w:rPr>
            </w:pPr>
            <w:r>
              <w:t>Mduduzikevin93@gmail.com</w:t>
            </w:r>
          </w:p>
          <w:p w:rsidR="00AD7BF6" w:rsidRDefault="00AD7BF6" w:rsidP="0090368C">
            <w:pPr>
              <w:pStyle w:val="Heading3"/>
              <w:rPr>
                <w:rFonts w:asciiTheme="minorHAnsi" w:eastAsiaTheme="minorEastAsia" w:hAnsiTheme="minorHAnsi" w:cstheme="minorBidi"/>
                <w:color w:val="auto"/>
                <w:sz w:val="18"/>
                <w:szCs w:val="22"/>
              </w:rPr>
            </w:pPr>
            <w:r>
              <w:t>references</w:t>
            </w:r>
          </w:p>
          <w:p w:rsidR="00AD7BF6" w:rsidRDefault="00AD7BF6" w:rsidP="00CB0055">
            <w:pPr>
              <w:pStyle w:val="Heading3"/>
              <w:rPr>
                <w:b w:val="0"/>
                <w:cap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 w:val="0"/>
                <w:cap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Kyle Stone, Lecturer</w:t>
            </w:r>
          </w:p>
          <w:p w:rsidR="00AD7BF6" w:rsidRPr="00E34A03" w:rsidRDefault="00AD7BF6" w:rsidP="00E34A03">
            <w:r>
              <w:t>Telephone: 0123829764</w:t>
            </w:r>
          </w:p>
          <w:p w:rsidR="00AD7BF6" w:rsidRDefault="00AD7BF6" w:rsidP="0090368C">
            <w:pPr>
              <w:rPr>
                <w:rStyle w:val="Hyperlink"/>
              </w:rPr>
            </w:pPr>
            <w:r>
              <w:t xml:space="preserve">Email: </w:t>
            </w:r>
            <w:hyperlink r:id="rId10" w:history="1">
              <w:r w:rsidRPr="00377F91">
                <w:rPr>
                  <w:rStyle w:val="Hyperlink"/>
                </w:rPr>
                <w:t>StoneK@tut.ac.za</w:t>
              </w:r>
            </w:hyperlink>
          </w:p>
          <w:p w:rsidR="00AD7BF6" w:rsidRDefault="00AD7BF6" w:rsidP="0090368C">
            <w:pPr>
              <w:rPr>
                <w:rStyle w:val="Hyperlink"/>
              </w:rPr>
            </w:pPr>
          </w:p>
          <w:p w:rsidR="00AD7BF6" w:rsidRDefault="00AD7BF6" w:rsidP="0090368C"/>
          <w:p w:rsidR="00AD7BF6" w:rsidRDefault="00AD7BF6" w:rsidP="00703943">
            <w:pPr>
              <w:pStyle w:val="Heading3"/>
              <w:rPr>
                <w:b w:val="0"/>
                <w:cap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spellStart"/>
            <w:r>
              <w:rPr>
                <w:b w:val="0"/>
                <w:cap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Thuli</w:t>
            </w:r>
            <w:proofErr w:type="spellEnd"/>
            <w:r>
              <w:rPr>
                <w:b w:val="0"/>
                <w:cap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proofErr w:type="spellStart"/>
            <w:r>
              <w:rPr>
                <w:b w:val="0"/>
                <w:cap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Makhura</w:t>
            </w:r>
            <w:proofErr w:type="spellEnd"/>
            <w:r>
              <w:rPr>
                <w:b w:val="0"/>
                <w:caps w:val="0"/>
                <w:color w:val="000000" w:themeColor="text1"/>
                <w:sz w:val="18"/>
                <w:szCs w:val="1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Lecturer</w:t>
            </w:r>
          </w:p>
          <w:p w:rsidR="00AD7BF6" w:rsidRPr="00703943" w:rsidRDefault="00AD7BF6" w:rsidP="00703943">
            <w:r>
              <w:t xml:space="preserve">Email: </w:t>
            </w:r>
            <w:hyperlink r:id="rId11" w:history="1">
              <w:r w:rsidRPr="00D705E2">
                <w:rPr>
                  <w:rStyle w:val="Hyperlink"/>
                </w:rPr>
                <w:t>MakhuraTM@tut.ac.za</w:t>
              </w:r>
            </w:hyperlink>
            <w:r>
              <w:t xml:space="preserve"> </w:t>
            </w:r>
          </w:p>
          <w:p w:rsidR="00AD7BF6" w:rsidRPr="0090368C" w:rsidRDefault="00AD7BF6" w:rsidP="0090368C"/>
          <w:p w:rsidR="00AD7BF6" w:rsidRPr="0090368C" w:rsidRDefault="00AD7BF6" w:rsidP="0090368C"/>
          <w:p w:rsidR="00AD7BF6" w:rsidRPr="0090368C" w:rsidRDefault="00AD7BF6" w:rsidP="0090368C"/>
          <w:p w:rsidR="00AD7BF6" w:rsidRPr="0090368C" w:rsidRDefault="00AD7BF6" w:rsidP="0090368C"/>
          <w:p w:rsidR="00AD7BF6" w:rsidRDefault="00AD7BF6" w:rsidP="004D3011"/>
          <w:p w:rsidR="00AD7BF6" w:rsidRDefault="00AD7BF6" w:rsidP="004D3011"/>
          <w:p w:rsidR="00AD7BF6" w:rsidRPr="004D3011" w:rsidRDefault="00AD7BF6" w:rsidP="008660ED"/>
        </w:tc>
        <w:tc>
          <w:tcPr>
            <w:tcW w:w="6470" w:type="dxa"/>
          </w:tcPr>
          <w:sdt>
            <w:sdtPr>
              <w:id w:val="1049110328"/>
              <w:placeholder>
                <w:docPart w:val="EAB8FE151390460F88BC82A846CBC1C8"/>
              </w:placeholder>
              <w:temporary/>
              <w:showingPlcHdr/>
              <w15:appearance w15:val="hidden"/>
            </w:sdtPr>
            <w:sdtEndPr/>
            <w:sdtContent>
              <w:p w:rsidR="00AD7BF6" w:rsidRDefault="00AD7BF6" w:rsidP="00036450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:rsidR="00AD7BF6" w:rsidRPr="00B42E42" w:rsidRDefault="00AD7BF6" w:rsidP="00B42E42">
            <w:pPr>
              <w:pStyle w:val="Heading4"/>
              <w:rPr>
                <w:color w:val="DD8047" w:themeColor="accent2"/>
              </w:rPr>
            </w:pPr>
            <w:r>
              <w:t xml:space="preserve">TSHWANE UNIVERSITY OF TECHNOLOGY| </w:t>
            </w:r>
            <w:r>
              <w:rPr>
                <w:color w:val="DD8047" w:themeColor="accent2"/>
              </w:rPr>
              <w:t>INFORMATION TECHNOLOGY (INTELLIGENT INDUSTRIAL SYSTEMS)</w:t>
            </w:r>
          </w:p>
          <w:p w:rsidR="00AD7BF6" w:rsidRDefault="00AD7BF6" w:rsidP="0073726A">
            <w:pPr>
              <w:pStyle w:val="Date"/>
            </w:pPr>
            <w:r>
              <w:t>2019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2023</w:t>
            </w:r>
          </w:p>
          <w:p w:rsidR="00AD7BF6" w:rsidRPr="00B359E4" w:rsidRDefault="00AD7BF6" w:rsidP="00B359E4">
            <w:pPr>
              <w:pStyle w:val="Heading4"/>
            </w:pPr>
            <w:r>
              <w:t xml:space="preserve">MGUDLWA HIGH SCHOOL | </w:t>
            </w:r>
            <w:r w:rsidRPr="00B42E42">
              <w:rPr>
                <w:color w:val="DD8047" w:themeColor="accent2"/>
              </w:rPr>
              <w:t>GRADE 12</w:t>
            </w:r>
          </w:p>
          <w:p w:rsidR="00AD7BF6" w:rsidRDefault="00AD7BF6" w:rsidP="00B359E4">
            <w:pPr>
              <w:pStyle w:val="Date"/>
            </w:pPr>
            <w:r>
              <w:t>2014</w:t>
            </w:r>
            <w:r w:rsidRPr="00B359E4">
              <w:t xml:space="preserve">- </w:t>
            </w:r>
            <w:r>
              <w:t>2016</w:t>
            </w:r>
          </w:p>
          <w:p w:rsidR="00AD7BF6" w:rsidRDefault="00AD7BF6" w:rsidP="009C2C35">
            <w:pPr>
              <w:pStyle w:val="Heading2"/>
            </w:pPr>
            <w:r>
              <w:t>objective</w:t>
            </w:r>
          </w:p>
          <w:p w:rsidR="00AD7BF6" w:rsidRDefault="00AD7BF6" w:rsidP="008552CD">
            <w:r>
              <w:t>Seeking an internship/entry level position in the field of Information Technology, where I can apply my technical skills, learn from experienced professionals and contribute to the success of an innovative organization</w:t>
            </w:r>
          </w:p>
          <w:p w:rsidR="00AD7BF6" w:rsidRDefault="00AD7BF6" w:rsidP="0090368C">
            <w:pPr>
              <w:pStyle w:val="Heading2"/>
              <w:tabs>
                <w:tab w:val="right" w:pos="6240"/>
              </w:tabs>
            </w:pPr>
            <w:r>
              <w:t xml:space="preserve"> experience</w:t>
            </w:r>
            <w:r>
              <w:tab/>
            </w:r>
          </w:p>
          <w:p w:rsidR="00AD7BF6" w:rsidRDefault="00AD7BF6" w:rsidP="009D7012">
            <w:r>
              <w:t>As a final year student I have completed several academic projects and assignments that have enhanced my technical skills and problem solving abilities.</w:t>
            </w:r>
          </w:p>
          <w:p w:rsidR="00AD7BF6" w:rsidRDefault="00AD7BF6" w:rsidP="009D7012">
            <w:pPr>
              <w:pStyle w:val="ListParagraph"/>
              <w:numPr>
                <w:ilvl w:val="0"/>
                <w:numId w:val="1"/>
              </w:numPr>
            </w:pPr>
            <w:r>
              <w:t xml:space="preserve">Developing an employee clock in system (Face recognition based) using </w:t>
            </w:r>
            <w:proofErr w:type="spellStart"/>
            <w:r>
              <w:t>Rasperi</w:t>
            </w:r>
            <w:proofErr w:type="spellEnd"/>
            <w:r>
              <w:t xml:space="preserve"> Pi 4, python.</w:t>
            </w:r>
          </w:p>
          <w:p w:rsidR="00AD7BF6" w:rsidRDefault="00AD7BF6" w:rsidP="009D7012">
            <w:pPr>
              <w:pStyle w:val="ListParagraph"/>
              <w:numPr>
                <w:ilvl w:val="0"/>
                <w:numId w:val="1"/>
              </w:numPr>
            </w:pPr>
            <w:r>
              <w:t>Water tank level controller using PLC and ladder logic</w:t>
            </w:r>
          </w:p>
          <w:p w:rsidR="00AD7BF6" w:rsidRDefault="00AD7BF6" w:rsidP="009D7012">
            <w:pPr>
              <w:pStyle w:val="ListParagraph"/>
              <w:numPr>
                <w:ilvl w:val="0"/>
                <w:numId w:val="1"/>
              </w:numPr>
            </w:pPr>
            <w:r>
              <w:t>Digital Code Lock using 8051 microcontroller</w:t>
            </w:r>
          </w:p>
          <w:p w:rsidR="00AD7BF6" w:rsidRPr="009C2C35" w:rsidRDefault="00AD7BF6" w:rsidP="009C2C35">
            <w:r>
              <w:t>Additionally I have actively participated in extracurricular activities such as hackathons to further develop my skills and gain practical experience in a competitive environment.</w:t>
            </w:r>
          </w:p>
          <w:p w:rsidR="00AD7BF6" w:rsidRDefault="00E109B8" w:rsidP="009D7012">
            <w:pPr>
              <w:pStyle w:val="Heading2"/>
              <w:tabs>
                <w:tab w:val="right" w:pos="6240"/>
              </w:tabs>
            </w:pPr>
            <w:sdt>
              <w:sdtPr>
                <w:id w:val="1669594239"/>
                <w:placeholder>
                  <w:docPart w:val="03838F668B794D1196CCFC781D0BC382"/>
                </w:placeholder>
                <w:temporary/>
                <w:showingPlcHdr/>
                <w15:appearance w15:val="hidden"/>
              </w:sdtPr>
              <w:sdtEndPr/>
              <w:sdtContent>
                <w:r w:rsidR="00AD7BF6" w:rsidRPr="00036450">
                  <w:rPr>
                    <w:rStyle w:val="Heading2Char"/>
                    <w:b/>
                    <w:bCs/>
                    <w:caps/>
                  </w:rPr>
                  <w:t>SKILLS</w:t>
                </w:r>
              </w:sdtContent>
            </w:sdt>
            <w:r w:rsidR="00AD7BF6">
              <w:rPr>
                <w:color w:val="FFFFFF" w:themeColor="background1"/>
              </w:rPr>
              <w:t>jo</w:t>
            </w:r>
            <w:r w:rsidR="00AD7BF6" w:rsidRPr="009D7012">
              <w:rPr>
                <w:color w:val="FFFFFF" w:themeColor="background1"/>
              </w:rPr>
              <w:t>kjj</w:t>
            </w:r>
          </w:p>
          <w:p w:rsidR="00AD7BF6" w:rsidRPr="0090368C" w:rsidRDefault="00AD7BF6" w:rsidP="002C60D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90368C">
              <w:rPr>
                <w:sz w:val="16"/>
                <w:szCs w:val="16"/>
              </w:rPr>
              <w:t>Proficient in Programming  languages: C++, Python, Java, C#, Assembly</w:t>
            </w:r>
          </w:p>
          <w:p w:rsidR="00AD7BF6" w:rsidRPr="0090368C" w:rsidRDefault="00AD7BF6" w:rsidP="002C60D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90368C">
              <w:rPr>
                <w:sz w:val="16"/>
                <w:szCs w:val="16"/>
              </w:rPr>
              <w:t>Database Management: Knowledge of SQL and database systems (Oracle and MySQL)</w:t>
            </w:r>
          </w:p>
          <w:p w:rsidR="00AD7BF6" w:rsidRPr="0090368C" w:rsidRDefault="00AD7BF6" w:rsidP="002C60D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90368C">
              <w:rPr>
                <w:sz w:val="16"/>
                <w:szCs w:val="16"/>
              </w:rPr>
              <w:t>Artificial Intelligence and Machine Learning : Familiar with AI/ML concepts, algorithms and frameworks (</w:t>
            </w:r>
            <w:proofErr w:type="spellStart"/>
            <w:r w:rsidRPr="0090368C">
              <w:rPr>
                <w:sz w:val="16"/>
                <w:szCs w:val="16"/>
              </w:rPr>
              <w:t>PyTorch</w:t>
            </w:r>
            <w:proofErr w:type="spellEnd"/>
            <w:r w:rsidRPr="0090368C">
              <w:rPr>
                <w:sz w:val="16"/>
                <w:szCs w:val="16"/>
              </w:rPr>
              <w:t>)</w:t>
            </w:r>
          </w:p>
          <w:p w:rsidR="00AD7BF6" w:rsidRPr="0090368C" w:rsidRDefault="00AD7BF6" w:rsidP="002C60D0">
            <w:pPr>
              <w:pStyle w:val="ListParagraph"/>
              <w:numPr>
                <w:ilvl w:val="0"/>
                <w:numId w:val="4"/>
              </w:numPr>
              <w:rPr>
                <w:sz w:val="16"/>
                <w:szCs w:val="16"/>
              </w:rPr>
            </w:pPr>
            <w:r w:rsidRPr="0090368C">
              <w:rPr>
                <w:sz w:val="16"/>
                <w:szCs w:val="16"/>
              </w:rPr>
              <w:t>Strong written and verbal communication skills, enabling effective interaction with team members</w:t>
            </w:r>
          </w:p>
          <w:p w:rsidR="00AD7BF6" w:rsidRDefault="00AD7BF6" w:rsidP="002C60D0">
            <w:pPr>
              <w:pStyle w:val="ListParagraph"/>
              <w:numPr>
                <w:ilvl w:val="0"/>
                <w:numId w:val="4"/>
              </w:numPr>
            </w:pPr>
            <w:r>
              <w:t>Software development Lifecycle: understanding of the stages of software development including design, coding, testing and maintenance</w:t>
            </w:r>
          </w:p>
          <w:p w:rsidR="00AD7BF6" w:rsidRDefault="00AD7BF6" w:rsidP="002C60D0">
            <w:pPr>
              <w:pStyle w:val="ListParagraph"/>
              <w:numPr>
                <w:ilvl w:val="0"/>
                <w:numId w:val="4"/>
              </w:numPr>
            </w:pPr>
            <w:r>
              <w:t xml:space="preserve">Prototyping and Development Tools: Experience with </w:t>
            </w:r>
            <w:proofErr w:type="spellStart"/>
            <w:r>
              <w:t>IoT</w:t>
            </w:r>
            <w:proofErr w:type="spellEnd"/>
            <w:r>
              <w:t xml:space="preserve"> prototyping platforms and development tools such as Arduino, </w:t>
            </w:r>
            <w:proofErr w:type="spellStart"/>
            <w:r>
              <w:t>Rasperi</w:t>
            </w:r>
            <w:proofErr w:type="spellEnd"/>
            <w:r>
              <w:t xml:space="preserve"> Pi, Altera board</w:t>
            </w:r>
            <w:r w:rsidR="00B832C5">
              <w:t xml:space="preserve"> </w:t>
            </w:r>
          </w:p>
          <w:p w:rsidR="00B832C5" w:rsidRDefault="00B832C5" w:rsidP="002C60D0">
            <w:pPr>
              <w:pStyle w:val="ListParagraph"/>
              <w:numPr>
                <w:ilvl w:val="0"/>
                <w:numId w:val="4"/>
              </w:numPr>
            </w:pPr>
            <w:r>
              <w:t xml:space="preserve">Hardware and sensor knowledge: Knowledge of different types of </w:t>
            </w:r>
            <w:proofErr w:type="spellStart"/>
            <w:r>
              <w:t>IoT</w:t>
            </w:r>
            <w:proofErr w:type="spellEnd"/>
            <w:r>
              <w:t xml:space="preserve"> hardware components such as microcontrollers, sensors, actuators and communication modules. Understanding how to select and integrate these components into </w:t>
            </w:r>
            <w:proofErr w:type="spellStart"/>
            <w:r>
              <w:t>Iot</w:t>
            </w:r>
            <w:proofErr w:type="spellEnd"/>
            <w:r>
              <w:t xml:space="preserve"> systems </w:t>
            </w:r>
          </w:p>
          <w:p w:rsidR="00AD7BF6" w:rsidRPr="002C60D0" w:rsidRDefault="00AD7BF6" w:rsidP="00AD7BF6">
            <w:pPr>
              <w:pStyle w:val="ListParagraph"/>
            </w:pPr>
          </w:p>
        </w:tc>
      </w:tr>
      <w:tr w:rsidR="00AD7BF6" w:rsidTr="001B2ABD">
        <w:tc>
          <w:tcPr>
            <w:tcW w:w="3600" w:type="dxa"/>
          </w:tcPr>
          <w:p w:rsidR="00AD7BF6" w:rsidRDefault="00AD7BF6" w:rsidP="00036450">
            <w:pPr>
              <w:pStyle w:val="Heading3"/>
            </w:pPr>
          </w:p>
        </w:tc>
        <w:tc>
          <w:tcPr>
            <w:tcW w:w="6470" w:type="dxa"/>
          </w:tcPr>
          <w:p w:rsidR="00AD7BF6" w:rsidRDefault="00AD7BF6" w:rsidP="00036450">
            <w:pPr>
              <w:pStyle w:val="Heading2"/>
            </w:pPr>
          </w:p>
        </w:tc>
      </w:tr>
    </w:tbl>
    <w:p w:rsidR="0043117B" w:rsidRDefault="00E109B8" w:rsidP="000C45FF">
      <w:pPr>
        <w:tabs>
          <w:tab w:val="left" w:pos="990"/>
        </w:tabs>
      </w:pPr>
    </w:p>
    <w:sectPr w:rsidR="0043117B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0BE8" w:rsidRDefault="00AB0BE8" w:rsidP="000C45FF">
      <w:r>
        <w:separator/>
      </w:r>
    </w:p>
  </w:endnote>
  <w:endnote w:type="continuationSeparator" w:id="0">
    <w:p w:rsidR="00AB0BE8" w:rsidRDefault="00AB0BE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0BE8" w:rsidRDefault="00AB0BE8" w:rsidP="000C45FF">
      <w:r>
        <w:separator/>
      </w:r>
    </w:p>
  </w:footnote>
  <w:footnote w:type="continuationSeparator" w:id="0">
    <w:p w:rsidR="00AB0BE8" w:rsidRDefault="00AB0BE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45FF" w:rsidRDefault="000C45FF">
    <w:pPr>
      <w:pStyle w:val="Header"/>
    </w:pPr>
    <w:r>
      <w:rPr>
        <w:noProof/>
        <w:lang w:val="en-ZA" w:eastAsia="en-ZA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D3E39"/>
    <w:multiLevelType w:val="hybridMultilevel"/>
    <w:tmpl w:val="9582499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1370AF"/>
    <w:multiLevelType w:val="hybridMultilevel"/>
    <w:tmpl w:val="7296573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882792"/>
    <w:multiLevelType w:val="hybridMultilevel"/>
    <w:tmpl w:val="8382903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06D02"/>
    <w:multiLevelType w:val="hybridMultilevel"/>
    <w:tmpl w:val="84262D3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BE8"/>
    <w:rsid w:val="00036450"/>
    <w:rsid w:val="00094499"/>
    <w:rsid w:val="000C45FF"/>
    <w:rsid w:val="000E3FD1"/>
    <w:rsid w:val="00112054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C60D0"/>
    <w:rsid w:val="0030481B"/>
    <w:rsid w:val="003156FC"/>
    <w:rsid w:val="003254B5"/>
    <w:rsid w:val="0037121F"/>
    <w:rsid w:val="003A6B7D"/>
    <w:rsid w:val="003B06CA"/>
    <w:rsid w:val="004071FC"/>
    <w:rsid w:val="00445947"/>
    <w:rsid w:val="004813B3"/>
    <w:rsid w:val="00496591"/>
    <w:rsid w:val="004C63E4"/>
    <w:rsid w:val="004D3011"/>
    <w:rsid w:val="005262AC"/>
    <w:rsid w:val="005E39D5"/>
    <w:rsid w:val="00600670"/>
    <w:rsid w:val="0062123A"/>
    <w:rsid w:val="00646E75"/>
    <w:rsid w:val="006771D0"/>
    <w:rsid w:val="00703943"/>
    <w:rsid w:val="00715FCB"/>
    <w:rsid w:val="0073726A"/>
    <w:rsid w:val="00743101"/>
    <w:rsid w:val="007775E1"/>
    <w:rsid w:val="007867A0"/>
    <w:rsid w:val="007927F5"/>
    <w:rsid w:val="00802CA0"/>
    <w:rsid w:val="008552CD"/>
    <w:rsid w:val="008660ED"/>
    <w:rsid w:val="008F3D95"/>
    <w:rsid w:val="0090368C"/>
    <w:rsid w:val="009260CD"/>
    <w:rsid w:val="00952C25"/>
    <w:rsid w:val="009C2C35"/>
    <w:rsid w:val="009D7012"/>
    <w:rsid w:val="00A2118D"/>
    <w:rsid w:val="00AB0BE8"/>
    <w:rsid w:val="00AB7BA2"/>
    <w:rsid w:val="00AD76E2"/>
    <w:rsid w:val="00AD7BF6"/>
    <w:rsid w:val="00B20152"/>
    <w:rsid w:val="00B359E4"/>
    <w:rsid w:val="00B42E42"/>
    <w:rsid w:val="00B57D98"/>
    <w:rsid w:val="00B70850"/>
    <w:rsid w:val="00B832C5"/>
    <w:rsid w:val="00BC68AA"/>
    <w:rsid w:val="00C066B6"/>
    <w:rsid w:val="00C37BA1"/>
    <w:rsid w:val="00C4674C"/>
    <w:rsid w:val="00C506CF"/>
    <w:rsid w:val="00C72BED"/>
    <w:rsid w:val="00C9578B"/>
    <w:rsid w:val="00CB0055"/>
    <w:rsid w:val="00D2522B"/>
    <w:rsid w:val="00D422DE"/>
    <w:rsid w:val="00D5459D"/>
    <w:rsid w:val="00DA1F4D"/>
    <w:rsid w:val="00DB19F7"/>
    <w:rsid w:val="00DD172A"/>
    <w:rsid w:val="00DE658E"/>
    <w:rsid w:val="00E109B8"/>
    <w:rsid w:val="00E25A26"/>
    <w:rsid w:val="00E34A03"/>
    <w:rsid w:val="00E4381A"/>
    <w:rsid w:val="00E478EA"/>
    <w:rsid w:val="00E55D74"/>
    <w:rsid w:val="00F60274"/>
    <w:rsid w:val="00F608B0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styleId="ListParagraph">
    <w:name w:val="List Paragraph"/>
    <w:basedOn w:val="Normal"/>
    <w:uiPriority w:val="34"/>
    <w:semiHidden/>
    <w:qFormat/>
    <w:rsid w:val="00AB7B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559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MakhuraTM@tut.ac.za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mailto:StoneK@tut.ac.za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-Lab\AppData\Roaming\Microsoft\Templates\Bold%20modern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1ED735B0B284B70BFBFF428D449AA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35349-E96C-43BA-BB39-2DD49ABDC727}"/>
      </w:docPartPr>
      <w:docPartBody>
        <w:p w:rsidR="00CB7DE5" w:rsidRDefault="006B4534" w:rsidP="006B4534">
          <w:pPr>
            <w:pStyle w:val="B1ED735B0B284B70BFBFF428D449AA5E"/>
          </w:pPr>
          <w:r w:rsidRPr="00D5459D">
            <w:t>Profile</w:t>
          </w:r>
        </w:p>
      </w:docPartBody>
    </w:docPart>
    <w:docPart>
      <w:docPartPr>
        <w:name w:val="84E12F179BC44DB6B60008B2B4BBC5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B86CF-A49E-4299-9DAA-82DEB9E36138}"/>
      </w:docPartPr>
      <w:docPartBody>
        <w:p w:rsidR="00CB7DE5" w:rsidRDefault="006B4534" w:rsidP="006B4534">
          <w:pPr>
            <w:pStyle w:val="84E12F179BC44DB6B60008B2B4BBC548"/>
          </w:pPr>
          <w:r w:rsidRPr="00CB0055">
            <w:t>Contact</w:t>
          </w:r>
        </w:p>
      </w:docPartBody>
    </w:docPart>
    <w:docPart>
      <w:docPartPr>
        <w:name w:val="43858138ED0249C59AFB84C58540E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8D7151-A2B6-406B-8F92-75B1802A84B8}"/>
      </w:docPartPr>
      <w:docPartBody>
        <w:p w:rsidR="00CB7DE5" w:rsidRDefault="006B4534" w:rsidP="006B4534">
          <w:pPr>
            <w:pStyle w:val="43858138ED0249C59AFB84C58540EE54"/>
          </w:pPr>
          <w:r w:rsidRPr="004D3011">
            <w:t>PHONE:</w:t>
          </w:r>
        </w:p>
      </w:docPartBody>
    </w:docPart>
    <w:docPart>
      <w:docPartPr>
        <w:name w:val="CB05E61191CF448F91EE3E6C001B7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0FC80-C355-4B30-BF52-A985113EF7CF}"/>
      </w:docPartPr>
      <w:docPartBody>
        <w:p w:rsidR="00CB7DE5" w:rsidRDefault="006B4534" w:rsidP="006B4534">
          <w:pPr>
            <w:pStyle w:val="CB05E61191CF448F91EE3E6C001B7421"/>
          </w:pPr>
          <w:r w:rsidRPr="004D3011">
            <w:t>EMAIL:</w:t>
          </w:r>
        </w:p>
      </w:docPartBody>
    </w:docPart>
    <w:docPart>
      <w:docPartPr>
        <w:name w:val="EAB8FE151390460F88BC82A846CBC1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21BC-FBC2-40E7-B640-77D8800C6979}"/>
      </w:docPartPr>
      <w:docPartBody>
        <w:p w:rsidR="00CB7DE5" w:rsidRDefault="006B4534" w:rsidP="006B4534">
          <w:pPr>
            <w:pStyle w:val="EAB8FE151390460F88BC82A846CBC1C8"/>
          </w:pPr>
          <w:r w:rsidRPr="00036450">
            <w:t>EDUCATION</w:t>
          </w:r>
        </w:p>
      </w:docPartBody>
    </w:docPart>
    <w:docPart>
      <w:docPartPr>
        <w:name w:val="03838F668B794D1196CCFC781D0BC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D7966-487F-4DAA-91AE-200314ABD6CB}"/>
      </w:docPartPr>
      <w:docPartBody>
        <w:p w:rsidR="00CB7DE5" w:rsidRDefault="006B4534" w:rsidP="006B4534">
          <w:pPr>
            <w:pStyle w:val="03838F668B794D1196CCFC781D0BC382"/>
          </w:pPr>
          <w:r w:rsidRPr="00036450">
            <w:rPr>
              <w:rStyle w:val="Heading2Char"/>
            </w:rP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MS Gothic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A8"/>
    <w:rsid w:val="00302BA8"/>
    <w:rsid w:val="006B4534"/>
    <w:rsid w:val="007D6556"/>
    <w:rsid w:val="00CB7DE5"/>
    <w:rsid w:val="00F4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6B4534"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CBA78E09DB54607BF68A4B90E225451">
    <w:name w:val="1CBA78E09DB54607BF68A4B90E225451"/>
  </w:style>
  <w:style w:type="paragraph" w:customStyle="1" w:styleId="FF7D746CFD3B4CD6BD32EE7A536BC886">
    <w:name w:val="FF7D746CFD3B4CD6BD32EE7A536BC886"/>
  </w:style>
  <w:style w:type="paragraph" w:customStyle="1" w:styleId="57D15FCBAF1A43FFBCA522CC9DC6A918">
    <w:name w:val="57D15FCBAF1A43FFBCA522CC9DC6A918"/>
  </w:style>
  <w:style w:type="paragraph" w:customStyle="1" w:styleId="7C24EF9389EC4592805DE586F64C451D">
    <w:name w:val="7C24EF9389EC4592805DE586F64C451D"/>
  </w:style>
  <w:style w:type="paragraph" w:customStyle="1" w:styleId="A69F02662F6B49F48BDD804E6E605172">
    <w:name w:val="A69F02662F6B49F48BDD804E6E605172"/>
  </w:style>
  <w:style w:type="paragraph" w:customStyle="1" w:styleId="21F7CB8F401C47CC889C6BD72782CD0F">
    <w:name w:val="21F7CB8F401C47CC889C6BD72782CD0F"/>
  </w:style>
  <w:style w:type="paragraph" w:customStyle="1" w:styleId="F408D1FF8AE24A3E8BA81F2AA68CD1DB">
    <w:name w:val="F408D1FF8AE24A3E8BA81F2AA68CD1DB"/>
  </w:style>
  <w:style w:type="paragraph" w:customStyle="1" w:styleId="13D7A1186A7B47DEA9DFF2BC2BA2414D">
    <w:name w:val="13D7A1186A7B47DEA9DFF2BC2BA2414D"/>
  </w:style>
  <w:style w:type="paragraph" w:customStyle="1" w:styleId="F359D5BA0BCD40FB9E36C0F2C2AE92DA">
    <w:name w:val="F359D5BA0BCD40FB9E36C0F2C2AE92DA"/>
  </w:style>
  <w:style w:type="paragraph" w:customStyle="1" w:styleId="CFA75F2DC7D543FA840D1D00C85CAB7F">
    <w:name w:val="CFA75F2DC7D543FA840D1D00C85CAB7F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972536CDDF6048D8AE846897E276C52B">
    <w:name w:val="972536CDDF6048D8AE846897E276C52B"/>
  </w:style>
  <w:style w:type="paragraph" w:customStyle="1" w:styleId="1F2428A0DB4D4CDD908BB290CA2DA15A">
    <w:name w:val="1F2428A0DB4D4CDD908BB290CA2DA15A"/>
  </w:style>
  <w:style w:type="paragraph" w:customStyle="1" w:styleId="E9EBB6FBCA3A4CE1990B48D636F2EFC8">
    <w:name w:val="E9EBB6FBCA3A4CE1990B48D636F2EFC8"/>
  </w:style>
  <w:style w:type="paragraph" w:customStyle="1" w:styleId="E1AA508B1E194351BB7163750675CD4A">
    <w:name w:val="E1AA508B1E194351BB7163750675CD4A"/>
  </w:style>
  <w:style w:type="paragraph" w:customStyle="1" w:styleId="40EA7CCE91124995B654D718302E4884">
    <w:name w:val="40EA7CCE91124995B654D718302E4884"/>
  </w:style>
  <w:style w:type="paragraph" w:customStyle="1" w:styleId="6F82F33F7FEF48BE899E2BF40EAF421C">
    <w:name w:val="6F82F33F7FEF48BE899E2BF40EAF421C"/>
  </w:style>
  <w:style w:type="paragraph" w:customStyle="1" w:styleId="B05867CFF4B74BA58491CD17CBFCA3BC">
    <w:name w:val="B05867CFF4B74BA58491CD17CBFCA3BC"/>
  </w:style>
  <w:style w:type="paragraph" w:customStyle="1" w:styleId="19831C90E3C045698EAB1012089BC5F8">
    <w:name w:val="19831C90E3C045698EAB1012089BC5F8"/>
  </w:style>
  <w:style w:type="paragraph" w:customStyle="1" w:styleId="0B28B50D7570494F90DA853CC225E7CA">
    <w:name w:val="0B28B50D7570494F90DA853CC225E7CA"/>
  </w:style>
  <w:style w:type="paragraph" w:customStyle="1" w:styleId="175FA48A6C4142608F26862634910C6C">
    <w:name w:val="175FA48A6C4142608F26862634910C6C"/>
  </w:style>
  <w:style w:type="paragraph" w:customStyle="1" w:styleId="43B28D8DA04047FC89C32B4D66913A74">
    <w:name w:val="43B28D8DA04047FC89C32B4D66913A74"/>
  </w:style>
  <w:style w:type="paragraph" w:customStyle="1" w:styleId="188A8521BDED4B4FA79744F53129222F">
    <w:name w:val="188A8521BDED4B4FA79744F53129222F"/>
  </w:style>
  <w:style w:type="paragraph" w:customStyle="1" w:styleId="1E7FD397ED1E41BAAC8F160985E71BB7">
    <w:name w:val="1E7FD397ED1E41BAAC8F160985E71BB7"/>
  </w:style>
  <w:style w:type="paragraph" w:customStyle="1" w:styleId="E6FA5D8D5A7F4887822E892D2D168A07">
    <w:name w:val="E6FA5D8D5A7F4887822E892D2D168A07"/>
  </w:style>
  <w:style w:type="paragraph" w:customStyle="1" w:styleId="CF8B0B88155B420ABFDF5C7D0513A001">
    <w:name w:val="CF8B0B88155B420ABFDF5C7D0513A001"/>
  </w:style>
  <w:style w:type="paragraph" w:customStyle="1" w:styleId="17C8E596181C41A9BA60A377C9C4B673">
    <w:name w:val="17C8E596181C41A9BA60A377C9C4B673"/>
  </w:style>
  <w:style w:type="paragraph" w:customStyle="1" w:styleId="A656566A7AFE4E05A78019CE94719169">
    <w:name w:val="A656566A7AFE4E05A78019CE94719169"/>
  </w:style>
  <w:style w:type="paragraph" w:customStyle="1" w:styleId="06744A380D1D416797563BAED1950EE1">
    <w:name w:val="06744A380D1D416797563BAED1950EE1"/>
  </w:style>
  <w:style w:type="paragraph" w:customStyle="1" w:styleId="917DEEEF458C4C1C9DE0DDA33B732A65">
    <w:name w:val="917DEEEF458C4C1C9DE0DDA33B732A65"/>
  </w:style>
  <w:style w:type="paragraph" w:customStyle="1" w:styleId="B7FC3EA9E026459990D8FFFD56F88104">
    <w:name w:val="B7FC3EA9E026459990D8FFFD56F88104"/>
  </w:style>
  <w:style w:type="paragraph" w:customStyle="1" w:styleId="DA34DF2F550545BD8455108DF08E8A1F">
    <w:name w:val="DA34DF2F550545BD8455108DF08E8A1F"/>
  </w:style>
  <w:style w:type="paragraph" w:customStyle="1" w:styleId="C2D4465720AE4CA1A329761A4D31B580">
    <w:name w:val="C2D4465720AE4CA1A329761A4D31B580"/>
  </w:style>
  <w:style w:type="paragraph" w:customStyle="1" w:styleId="23397D73E36A4E2E8200381A687337E0">
    <w:name w:val="23397D73E36A4E2E8200381A687337E0"/>
  </w:style>
  <w:style w:type="paragraph" w:customStyle="1" w:styleId="FD187239A3A84D1993E1523F634FB852">
    <w:name w:val="FD187239A3A84D1993E1523F634FB852"/>
  </w:style>
  <w:style w:type="paragraph" w:customStyle="1" w:styleId="CC368329196848AD94D803BD181AD2C2">
    <w:name w:val="CC368329196848AD94D803BD181AD2C2"/>
  </w:style>
  <w:style w:type="paragraph" w:customStyle="1" w:styleId="F879D03648144749A48C85DE23B37CA1">
    <w:name w:val="F879D03648144749A48C85DE23B37CA1"/>
  </w:style>
  <w:style w:type="paragraph" w:customStyle="1" w:styleId="D41023191F9C4ADABDD608D2266A3C1A">
    <w:name w:val="D41023191F9C4ADABDD608D2266A3C1A"/>
  </w:style>
  <w:style w:type="paragraph" w:customStyle="1" w:styleId="E8EA7465A0BA493D9AD28E89AD796130">
    <w:name w:val="E8EA7465A0BA493D9AD28E89AD796130"/>
  </w:style>
  <w:style w:type="paragraph" w:customStyle="1" w:styleId="27091DB7B681478EA227932DB9632EBA">
    <w:name w:val="27091DB7B681478EA227932DB9632EBA"/>
  </w:style>
  <w:style w:type="paragraph" w:customStyle="1" w:styleId="E873F45E23DC49F6AEFD3FFFB83FC4DC">
    <w:name w:val="E873F45E23DC49F6AEFD3FFFB83FC4DC"/>
  </w:style>
  <w:style w:type="character" w:customStyle="1" w:styleId="Heading2Char">
    <w:name w:val="Heading 2 Char"/>
    <w:basedOn w:val="DefaultParagraphFont"/>
    <w:link w:val="Heading2"/>
    <w:uiPriority w:val="9"/>
    <w:rsid w:val="006B4534"/>
    <w:rPr>
      <w:rFonts w:asciiTheme="majorHAnsi" w:eastAsiaTheme="majorEastAsia" w:hAnsiTheme="majorHAnsi" w:cstheme="majorBidi"/>
      <w:b/>
      <w:bCs/>
      <w:caps/>
      <w:szCs w:val="26"/>
      <w:lang w:val="en-US" w:eastAsia="ja-JP"/>
    </w:rPr>
  </w:style>
  <w:style w:type="paragraph" w:customStyle="1" w:styleId="8CF176C635E741EDBC8116FB8C676F9B">
    <w:name w:val="8CF176C635E741EDBC8116FB8C676F9B"/>
  </w:style>
  <w:style w:type="paragraph" w:customStyle="1" w:styleId="EEB92D5C7FA54EC8BFF9C03FBEEDF054">
    <w:name w:val="EEB92D5C7FA54EC8BFF9C03FBEEDF054"/>
    <w:rsid w:val="00302BA8"/>
  </w:style>
  <w:style w:type="paragraph" w:customStyle="1" w:styleId="266CB4769C624A33B1FF4BAB05A5E027">
    <w:name w:val="266CB4769C624A33B1FF4BAB05A5E027"/>
    <w:rsid w:val="00F46637"/>
  </w:style>
  <w:style w:type="paragraph" w:customStyle="1" w:styleId="B1ED735B0B284B70BFBFF428D449AA5E">
    <w:name w:val="B1ED735B0B284B70BFBFF428D449AA5E"/>
    <w:rsid w:val="006B4534"/>
  </w:style>
  <w:style w:type="paragraph" w:customStyle="1" w:styleId="84E12F179BC44DB6B60008B2B4BBC548">
    <w:name w:val="84E12F179BC44DB6B60008B2B4BBC548"/>
    <w:rsid w:val="006B4534"/>
  </w:style>
  <w:style w:type="paragraph" w:customStyle="1" w:styleId="43858138ED0249C59AFB84C58540EE54">
    <w:name w:val="43858138ED0249C59AFB84C58540EE54"/>
    <w:rsid w:val="006B4534"/>
  </w:style>
  <w:style w:type="paragraph" w:customStyle="1" w:styleId="CB05E61191CF448F91EE3E6C001B7421">
    <w:name w:val="CB05E61191CF448F91EE3E6C001B7421"/>
    <w:rsid w:val="006B4534"/>
  </w:style>
  <w:style w:type="paragraph" w:customStyle="1" w:styleId="EAB8FE151390460F88BC82A846CBC1C8">
    <w:name w:val="EAB8FE151390460F88BC82A846CBC1C8"/>
    <w:rsid w:val="006B4534"/>
  </w:style>
  <w:style w:type="paragraph" w:customStyle="1" w:styleId="03838F668B794D1196CCFC781D0BC382">
    <w:name w:val="03838F668B794D1196CCFC781D0BC382"/>
    <w:rsid w:val="006B4534"/>
  </w:style>
  <w:style w:type="paragraph" w:customStyle="1" w:styleId="C40B9D06C8114F8D8268047305AD181D">
    <w:name w:val="C40B9D06C8114F8D8268047305AD181D"/>
    <w:rsid w:val="006B45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purl.org/dc/terms/"/>
    <ds:schemaRef ds:uri="http://schemas.openxmlformats.org/package/2006/metadata/core-properties"/>
    <ds:schemaRef ds:uri="16c05727-aa75-4e4a-9b5f-8a80a1165891"/>
    <ds:schemaRef ds:uri="71af3243-3dd4-4a8d-8c0d-dd76da1f02a5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</Template>
  <TotalTime>0</TotalTime>
  <Pages>1</Pages>
  <Words>417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2023-06-30T11:13:00Z</dcterms:created>
  <dcterms:modified xsi:type="dcterms:W3CDTF">2023-06-30T11:13:00Z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